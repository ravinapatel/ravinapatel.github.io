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AAF6" w14:textId="57679CAA" w:rsidR="00086E6B" w:rsidRPr="00D9241D" w:rsidRDefault="005E4B75" w:rsidP="00D924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AB51D8" wp14:editId="30938C6B">
                <wp:simplePos x="0" y="0"/>
                <wp:positionH relativeFrom="margin">
                  <wp:posOffset>582930</wp:posOffset>
                </wp:positionH>
                <wp:positionV relativeFrom="paragraph">
                  <wp:posOffset>0</wp:posOffset>
                </wp:positionV>
                <wp:extent cx="5690870" cy="866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C5A23" w14:textId="2A9EB064" w:rsidR="00D55543" w:rsidRDefault="00D55543" w:rsidP="00EA770A">
                            <w:pPr>
                              <w:pStyle w:val="Initials"/>
                              <w:spacing w:after="0" w:line="276" w:lineRule="auto"/>
                              <w:rPr>
                                <w:color w:val="3B56BF" w:themeColor="accent1" w:themeShade="E6"/>
                                <w:sz w:val="72"/>
                                <w:szCs w:val="72"/>
                              </w:rPr>
                            </w:pPr>
                            <w:r w:rsidRPr="00D9241D">
                              <w:rPr>
                                <w:color w:val="3B56BF" w:themeColor="accent1" w:themeShade="E6"/>
                                <w:sz w:val="72"/>
                                <w:szCs w:val="72"/>
                              </w:rPr>
                              <w:t>Ravina Patel</w:t>
                            </w:r>
                          </w:p>
                          <w:p w14:paraId="5377869F" w14:textId="6D2D18D8" w:rsidR="00D55543" w:rsidRPr="00D97BE2" w:rsidRDefault="00D55543" w:rsidP="00717159">
                            <w:pPr>
                              <w:spacing w:line="276" w:lineRule="auto"/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  <w:r w:rsidRPr="00D97BE2">
                              <w:rPr>
                                <w:rFonts w:ascii="Calibri Light" w:hAnsi="Calibri Light" w:cs="Calibri Light"/>
                              </w:rPr>
                              <w:t xml:space="preserve">  rpp62@cornell.ed</w:t>
                            </w:r>
                            <w:r w:rsidR="00110110">
                              <w:rPr>
                                <w:rFonts w:ascii="Calibri Light" w:hAnsi="Calibri Light" w:cs="Calibri Light"/>
                              </w:rPr>
                              <w:t>u   |</w:t>
                            </w:r>
                            <w:proofErr w:type="gramStart"/>
                            <w:r w:rsidR="00110110">
                              <w:rPr>
                                <w:rFonts w:ascii="Calibri Light" w:hAnsi="Calibri Light" w:cs="Calibri Light"/>
                              </w:rPr>
                              <w:t xml:space="preserve">   </w:t>
                            </w:r>
                            <w:r w:rsidRPr="00D97BE2">
                              <w:rPr>
                                <w:rFonts w:ascii="Calibri Light" w:hAnsi="Calibri Light" w:cs="Calibri Light"/>
                              </w:rPr>
                              <w:t>(</w:t>
                            </w:r>
                            <w:proofErr w:type="gramEnd"/>
                            <w:r w:rsidRPr="00D97BE2">
                              <w:rPr>
                                <w:rFonts w:ascii="Calibri Light" w:hAnsi="Calibri Light" w:cs="Calibri Light"/>
                              </w:rPr>
                              <w:t>732) 336-0851</w:t>
                            </w:r>
                            <w:r w:rsidR="00110110">
                              <w:rPr>
                                <w:rFonts w:ascii="Calibri Light" w:hAnsi="Calibri Light" w:cs="Calibri Light"/>
                              </w:rPr>
                              <w:t xml:space="preserve">   |   </w:t>
                            </w:r>
                            <w:r w:rsidRPr="00D97BE2">
                              <w:rPr>
                                <w:rFonts w:ascii="Calibri Light" w:hAnsi="Calibri Light" w:cs="Calibri Light"/>
                              </w:rPr>
                              <w:t>www.linkedin.com/in/ravinapatel0</w:t>
                            </w:r>
                            <w:r w:rsidRPr="00D97BE2">
                              <w:rPr>
                                <w:rFonts w:ascii="Calibri Light" w:hAnsi="Calibri Light" w:cs="Calibri Light"/>
                                <w:vanish/>
                              </w:rPr>
                              <w:t>Top of Form</w:t>
                            </w:r>
                          </w:p>
                          <w:p w14:paraId="2B74718F" w14:textId="77777777" w:rsidR="00D55543" w:rsidRPr="005D37E6" w:rsidRDefault="00D55543" w:rsidP="00717159">
                            <w:pPr>
                              <w:spacing w:line="276" w:lineRule="auto"/>
                              <w:jc w:val="center"/>
                              <w:rPr>
                                <w:rFonts w:ascii="Calibri Light" w:hAnsi="Calibri Light" w:cs="Calibri Light"/>
                                <w:vanish/>
                                <w:sz w:val="18"/>
                                <w:szCs w:val="18"/>
                              </w:rPr>
                            </w:pPr>
                            <w:r w:rsidRPr="005D37E6">
                              <w:rPr>
                                <w:rFonts w:ascii="Calibri Light" w:hAnsi="Calibri Light" w:cs="Calibri Light"/>
                                <w:vanish/>
                                <w:sz w:val="18"/>
                                <w:szCs w:val="18"/>
                              </w:rPr>
                              <w:t>Bottom of Form</w:t>
                            </w:r>
                          </w:p>
                          <w:p w14:paraId="24E1AE31" w14:textId="77777777" w:rsidR="00D55543" w:rsidRPr="00717159" w:rsidRDefault="00D55543" w:rsidP="00717159">
                            <w:pPr>
                              <w:pStyle w:val="Heading3"/>
                            </w:pPr>
                          </w:p>
                          <w:p w14:paraId="616CFB5C" w14:textId="77777777" w:rsidR="00D55543" w:rsidRPr="00717159" w:rsidRDefault="00D55543" w:rsidP="00717159">
                            <w:pPr>
                              <w:pStyle w:val="Heading3"/>
                              <w:jc w:val="center"/>
                            </w:pPr>
                          </w:p>
                          <w:p w14:paraId="5101BD9C" w14:textId="77777777" w:rsidR="00D55543" w:rsidRPr="00D9241D" w:rsidRDefault="00D55543" w:rsidP="00717159">
                            <w:pPr>
                              <w:pStyle w:val="Heading3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B3BDB4B" w14:textId="77777777" w:rsidR="00D55543" w:rsidRPr="00D9241D" w:rsidRDefault="00D55543" w:rsidP="00717159">
                            <w:pPr>
                              <w:pStyle w:val="Heading3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AD12C4C" w14:textId="77777777" w:rsidR="00D55543" w:rsidRPr="00D9241D" w:rsidRDefault="00D55543" w:rsidP="00717159">
                            <w:pPr>
                              <w:pStyle w:val="Heading3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DF87623" w14:textId="5F73636D" w:rsidR="00D55543" w:rsidRPr="00D9241D" w:rsidRDefault="00D55543" w:rsidP="00717159">
                            <w:pPr>
                              <w:pStyle w:val="Heading3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9241D">
                              <w:rPr>
                                <w:sz w:val="72"/>
                                <w:szCs w:val="72"/>
                              </w:rPr>
                              <w:t>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B5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9pt;margin-top:0;width:448.1pt;height:6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" filled="f" stroked="f">
                <v:textbox>
                  <w:txbxContent>
                    <w:p w14:paraId="45AC5A23" w14:textId="2A9EB064" w:rsidR="00D55543" w:rsidRDefault="00D55543" w:rsidP="00EA770A">
                      <w:pPr>
                        <w:pStyle w:val="Initials"/>
                        <w:spacing w:after="0" w:line="276" w:lineRule="auto"/>
                        <w:rPr>
                          <w:color w:val="3B56BF" w:themeColor="accent1" w:themeShade="E6"/>
                          <w:sz w:val="72"/>
                          <w:szCs w:val="72"/>
                        </w:rPr>
                      </w:pPr>
                      <w:r w:rsidRPr="00D9241D">
                        <w:rPr>
                          <w:color w:val="3B56BF" w:themeColor="accent1" w:themeShade="E6"/>
                          <w:sz w:val="72"/>
                          <w:szCs w:val="72"/>
                        </w:rPr>
                        <w:t>Ravina Patel</w:t>
                      </w:r>
                    </w:p>
                    <w:p w14:paraId="5377869F" w14:textId="6D2D18D8" w:rsidR="00D55543" w:rsidRPr="00D97BE2" w:rsidRDefault="00D55543" w:rsidP="00717159">
                      <w:pPr>
                        <w:spacing w:line="276" w:lineRule="auto"/>
                        <w:jc w:val="center"/>
                        <w:rPr>
                          <w:rFonts w:ascii="Calibri Light" w:hAnsi="Calibri Light" w:cs="Calibri Light"/>
                        </w:rPr>
                      </w:pPr>
                      <w:r w:rsidRPr="00D97BE2">
                        <w:rPr>
                          <w:rFonts w:ascii="Calibri Light" w:hAnsi="Calibri Light" w:cs="Calibri Light"/>
                        </w:rPr>
                        <w:t xml:space="preserve">  rpp62@cornell.ed</w:t>
                      </w:r>
                      <w:r w:rsidR="00110110">
                        <w:rPr>
                          <w:rFonts w:ascii="Calibri Light" w:hAnsi="Calibri Light" w:cs="Calibri Light"/>
                        </w:rPr>
                        <w:t>u   |</w:t>
                      </w:r>
                      <w:proofErr w:type="gramStart"/>
                      <w:r w:rsidR="00110110">
                        <w:rPr>
                          <w:rFonts w:ascii="Calibri Light" w:hAnsi="Calibri Light" w:cs="Calibri Light"/>
                        </w:rPr>
                        <w:t xml:space="preserve">   </w:t>
                      </w:r>
                      <w:r w:rsidRPr="00D97BE2">
                        <w:rPr>
                          <w:rFonts w:ascii="Calibri Light" w:hAnsi="Calibri Light" w:cs="Calibri Light"/>
                        </w:rPr>
                        <w:t>(</w:t>
                      </w:r>
                      <w:proofErr w:type="gramEnd"/>
                      <w:r w:rsidRPr="00D97BE2">
                        <w:rPr>
                          <w:rFonts w:ascii="Calibri Light" w:hAnsi="Calibri Light" w:cs="Calibri Light"/>
                        </w:rPr>
                        <w:t>732) 336-0851</w:t>
                      </w:r>
                      <w:r w:rsidR="00110110">
                        <w:rPr>
                          <w:rFonts w:ascii="Calibri Light" w:hAnsi="Calibri Light" w:cs="Calibri Light"/>
                        </w:rPr>
                        <w:t xml:space="preserve">   |   </w:t>
                      </w:r>
                      <w:r w:rsidRPr="00D97BE2">
                        <w:rPr>
                          <w:rFonts w:ascii="Calibri Light" w:hAnsi="Calibri Light" w:cs="Calibri Light"/>
                        </w:rPr>
                        <w:t>www.linkedin.com/in/ravinapatel0</w:t>
                      </w:r>
                      <w:r w:rsidRPr="00D97BE2">
                        <w:rPr>
                          <w:rFonts w:ascii="Calibri Light" w:hAnsi="Calibri Light" w:cs="Calibri Light"/>
                          <w:vanish/>
                        </w:rPr>
                        <w:t>Top of Form</w:t>
                      </w:r>
                    </w:p>
                    <w:p w14:paraId="2B74718F" w14:textId="77777777" w:rsidR="00D55543" w:rsidRPr="005D37E6" w:rsidRDefault="00D55543" w:rsidP="00717159">
                      <w:pPr>
                        <w:spacing w:line="276" w:lineRule="auto"/>
                        <w:jc w:val="center"/>
                        <w:rPr>
                          <w:rFonts w:ascii="Calibri Light" w:hAnsi="Calibri Light" w:cs="Calibri Light"/>
                          <w:vanish/>
                          <w:sz w:val="18"/>
                          <w:szCs w:val="18"/>
                        </w:rPr>
                      </w:pPr>
                      <w:r w:rsidRPr="005D37E6">
                        <w:rPr>
                          <w:rFonts w:ascii="Calibri Light" w:hAnsi="Calibri Light" w:cs="Calibri Light"/>
                          <w:vanish/>
                          <w:sz w:val="18"/>
                          <w:szCs w:val="18"/>
                        </w:rPr>
                        <w:t>Bottom of Form</w:t>
                      </w:r>
                    </w:p>
                    <w:p w14:paraId="24E1AE31" w14:textId="77777777" w:rsidR="00D55543" w:rsidRPr="00717159" w:rsidRDefault="00D55543" w:rsidP="00717159">
                      <w:pPr>
                        <w:pStyle w:val="Heading3"/>
                      </w:pPr>
                    </w:p>
                    <w:p w14:paraId="616CFB5C" w14:textId="77777777" w:rsidR="00D55543" w:rsidRPr="00717159" w:rsidRDefault="00D55543" w:rsidP="00717159">
                      <w:pPr>
                        <w:pStyle w:val="Heading3"/>
                        <w:jc w:val="center"/>
                      </w:pPr>
                    </w:p>
                    <w:p w14:paraId="5101BD9C" w14:textId="77777777" w:rsidR="00D55543" w:rsidRPr="00D9241D" w:rsidRDefault="00D55543" w:rsidP="00717159">
                      <w:pPr>
                        <w:pStyle w:val="Heading3"/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7B3BDB4B" w14:textId="77777777" w:rsidR="00D55543" w:rsidRPr="00D9241D" w:rsidRDefault="00D55543" w:rsidP="00717159">
                      <w:pPr>
                        <w:pStyle w:val="Heading3"/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4AD12C4C" w14:textId="77777777" w:rsidR="00D55543" w:rsidRPr="00D9241D" w:rsidRDefault="00D55543" w:rsidP="00717159">
                      <w:pPr>
                        <w:pStyle w:val="Heading3"/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4DF87623" w14:textId="5F73636D" w:rsidR="00D55543" w:rsidRPr="00D9241D" w:rsidRDefault="00D55543" w:rsidP="00717159">
                      <w:pPr>
                        <w:pStyle w:val="Heading3"/>
                        <w:jc w:val="center"/>
                        <w:rPr>
                          <w:sz w:val="72"/>
                          <w:szCs w:val="72"/>
                        </w:rPr>
                      </w:pPr>
                      <w:r w:rsidRPr="00D9241D">
                        <w:rPr>
                          <w:sz w:val="72"/>
                          <w:szCs w:val="72"/>
                        </w:rPr>
                        <w:t>rav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2AC">
        <w:rPr>
          <w:rFonts w:ascii="Calibri Light" w:hAnsi="Calibri Light" w:cs="Cordia New"/>
          <w:noProof/>
        </w:rPr>
        <w:t xml:space="preserve">         </w:t>
      </w:r>
      <w:r w:rsidR="001A02AC">
        <w:rPr>
          <w:rFonts w:ascii="Calibri Light" w:hAnsi="Calibri Light" w:cs="Cordia New"/>
          <w:noProof/>
        </w:rPr>
        <w:tab/>
      </w:r>
      <w:r w:rsidR="001A02AC">
        <w:rPr>
          <w:rFonts w:ascii="Calibri Light" w:hAnsi="Calibri Light" w:cs="Cordia New"/>
          <w:noProof/>
        </w:rPr>
        <w:tab/>
      </w:r>
      <w:r w:rsidR="001A02AC">
        <w:rPr>
          <w:rFonts w:ascii="Calibri Light" w:hAnsi="Calibri Light" w:cs="Cordia New"/>
          <w:noProof/>
        </w:rPr>
        <w:tab/>
      </w:r>
      <w:r w:rsidR="001A02AC">
        <w:t xml:space="preserve">         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650"/>
      </w:tblGrid>
      <w:tr w:rsidR="002C2CDD" w:rsidRPr="006F0712" w14:paraId="3A398715" w14:textId="77777777" w:rsidTr="00792732">
        <w:trPr>
          <w:trHeight w:val="9602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5E61662C" w14:textId="77777777" w:rsidR="00A50939" w:rsidRPr="00906BEE" w:rsidRDefault="006875D5" w:rsidP="00086E6B">
            <w:pPr>
              <w:pStyle w:val="Heading3"/>
              <w:spacing w:before="0"/>
            </w:pPr>
            <w:sdt>
              <w:sdtPr>
                <w:alias w:val="Objective:"/>
                <w:tag w:val="Objective:"/>
                <w:id w:val="319159961"/>
                <w:placeholder>
                  <w:docPart w:val="855CEBF9DAD8464BB05483979F8EF504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B806BF">
                  <w:rPr>
                    <w:rFonts w:ascii="Calibri" w:hAnsi="Calibri"/>
                  </w:rPr>
                  <w:t>Objective</w:t>
                </w:r>
              </w:sdtContent>
            </w:sdt>
          </w:p>
          <w:p w14:paraId="1937489F" w14:textId="257D3B0F" w:rsidR="00110110" w:rsidRPr="0051741E" w:rsidRDefault="00427F27" w:rsidP="0093431D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</w:t>
            </w:r>
            <w:r w:rsidR="006F28F0" w:rsidRPr="0051741E">
              <w:rPr>
                <w:rFonts w:ascii="Calibri Light" w:hAnsi="Calibri Light"/>
              </w:rPr>
              <w:t xml:space="preserve">otivated undergraduate student, </w:t>
            </w:r>
            <w:r w:rsidR="00881CE0">
              <w:rPr>
                <w:rFonts w:ascii="Calibri Light" w:hAnsi="Calibri Light"/>
              </w:rPr>
              <w:t xml:space="preserve">passionate about </w:t>
            </w:r>
            <w:r w:rsidR="00110110">
              <w:rPr>
                <w:rFonts w:ascii="Calibri Light" w:hAnsi="Calibri Light"/>
              </w:rPr>
              <w:t xml:space="preserve">working in the </w:t>
            </w:r>
            <w:r w:rsidR="00792732">
              <w:rPr>
                <w:rFonts w:ascii="Calibri Light" w:hAnsi="Calibri Light"/>
              </w:rPr>
              <w:t>intersection</w:t>
            </w:r>
            <w:r w:rsidR="00110110">
              <w:rPr>
                <w:rFonts w:ascii="Calibri Light" w:hAnsi="Calibri Light"/>
              </w:rPr>
              <w:t xml:space="preserve"> between design and technology. Looking to apply my experience in these fields </w:t>
            </w:r>
            <w:r w:rsidR="0063587E">
              <w:rPr>
                <w:rFonts w:ascii="Calibri Light" w:hAnsi="Calibri Light"/>
              </w:rPr>
              <w:t>through a summer internship.</w:t>
            </w:r>
          </w:p>
          <w:p w14:paraId="7486C841" w14:textId="77F4A2B7" w:rsidR="00B806BF" w:rsidRPr="00906BEE" w:rsidRDefault="006875D5" w:rsidP="00B806BF">
            <w:pPr>
              <w:pStyle w:val="Heading3"/>
            </w:pPr>
            <w:sdt>
              <w:sdtPr>
                <w:alias w:val="Skills:"/>
                <w:tag w:val="Skills:"/>
                <w:id w:val="-179516534"/>
                <w:placeholder>
                  <w:docPart w:val="CDE6C809BB2B45298A9C9EB7E981B5F3"/>
                </w:placeholder>
                <w:temporary/>
                <w:showingPlcHdr/>
                <w15:appearance w15:val="hidden"/>
              </w:sdtPr>
              <w:sdtEndPr/>
              <w:sdtContent>
                <w:r w:rsidR="00B806BF" w:rsidRPr="00B806BF">
                  <w:rPr>
                    <w:rFonts w:ascii="Calibri" w:hAnsi="Calibri"/>
                  </w:rPr>
                  <w:t>Skills</w:t>
                </w:r>
              </w:sdtContent>
            </w:sdt>
          </w:p>
          <w:p w14:paraId="71BD6E21" w14:textId="50C179BC" w:rsidR="00B806BF" w:rsidRPr="0051741E" w:rsidRDefault="00E0484A" w:rsidP="0093431D">
            <w:pPr>
              <w:pStyle w:val="Heading4"/>
              <w:rPr>
                <w:rFonts w:ascii="Calibri Light" w:hAnsi="Calibri Light" w:cs="Cordia New"/>
                <w:b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>SOFTWARE</w:t>
            </w:r>
          </w:p>
          <w:p w14:paraId="583E0ED0" w14:textId="77777777" w:rsidR="00E0484A" w:rsidRDefault="00E0484A" w:rsidP="00E0484A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Python</w:t>
            </w:r>
          </w:p>
          <w:p w14:paraId="5FCB25F7" w14:textId="77777777" w:rsidR="00E0484A" w:rsidRDefault="00E0484A" w:rsidP="00E0484A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Java</w:t>
            </w:r>
          </w:p>
          <w:p w14:paraId="0F7C5DDC" w14:textId="77777777" w:rsidR="00E0484A" w:rsidRDefault="00E0484A" w:rsidP="00E0484A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 xml:space="preserve">HTML, CSS </w:t>
            </w:r>
          </w:p>
          <w:p w14:paraId="2BA0F0AE" w14:textId="195A418F" w:rsidR="00E0484A" w:rsidRPr="00E0484A" w:rsidRDefault="00E0484A" w:rsidP="00E0484A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LaTeX</w:t>
            </w:r>
          </w:p>
          <w:p w14:paraId="7A6BB50C" w14:textId="0CB596B0" w:rsidR="0051741E" w:rsidRDefault="0064362D" w:rsidP="0051741E">
            <w:pPr>
              <w:pStyle w:val="Heading4"/>
              <w:rPr>
                <w:rFonts w:ascii="Microsoft JhengHei UI Light" w:eastAsia="Microsoft JhengHei UI Light" w:hAnsi="Microsoft JhengHei UI Light"/>
                <w:b/>
              </w:rPr>
            </w:pPr>
            <w:r w:rsidRPr="0051741E">
              <w:rPr>
                <w:rFonts w:ascii="Calibri Light" w:hAnsi="Calibri Ligh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BBF0AD" wp14:editId="63A4CF10">
                      <wp:simplePos x="0" y="0"/>
                      <wp:positionH relativeFrom="column">
                        <wp:posOffset>2002155</wp:posOffset>
                      </wp:positionH>
                      <wp:positionV relativeFrom="paragraph">
                        <wp:posOffset>351057</wp:posOffset>
                      </wp:positionV>
                      <wp:extent cx="4718685" cy="4445"/>
                      <wp:effectExtent l="0" t="0" r="24765" b="3365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8685" cy="444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E87EC" id="Straight Connector 5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27.65pt" to="529.2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" strokecolor="black [3213]">
                      <v:stroke joinstyle="miter"/>
                    </v:line>
                  </w:pict>
                </mc:Fallback>
              </mc:AlternateContent>
            </w:r>
            <w:r w:rsidR="00E0484A">
              <w:rPr>
                <w:rFonts w:ascii="Microsoft JhengHei UI Light" w:eastAsia="Microsoft JhengHei UI Light" w:hAnsi="Microsoft JhengHei UI Light"/>
                <w:b/>
              </w:rPr>
              <w:t>DESIGN</w:t>
            </w:r>
          </w:p>
          <w:p w14:paraId="19135DFF" w14:textId="735B32B7" w:rsidR="00E0484A" w:rsidRDefault="00E0484A" w:rsidP="00E0484A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Figma</w:t>
            </w:r>
          </w:p>
          <w:p w14:paraId="1709ACE5" w14:textId="77777777" w:rsidR="00E0484A" w:rsidRDefault="00E0484A" w:rsidP="00E0484A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 w:rsidRPr="00EB4F2A">
              <w:rPr>
                <w:rFonts w:ascii="Calibri Light" w:hAnsi="Calibri Light" w:cstheme="majorBidi"/>
              </w:rPr>
              <w:t>Adobe Photoshop</w:t>
            </w:r>
          </w:p>
          <w:p w14:paraId="693A9BF0" w14:textId="77777777" w:rsidR="00E0484A" w:rsidRPr="00EB4F2A" w:rsidRDefault="00E0484A" w:rsidP="00E0484A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proofErr w:type="spellStart"/>
            <w:r>
              <w:rPr>
                <w:rFonts w:ascii="Calibri Light" w:hAnsi="Calibri Light" w:cstheme="majorBidi"/>
              </w:rPr>
              <w:t>InVision</w:t>
            </w:r>
            <w:proofErr w:type="spellEnd"/>
          </w:p>
          <w:p w14:paraId="19DB9C99" w14:textId="7C41202E" w:rsidR="00E0484A" w:rsidRPr="00E0484A" w:rsidRDefault="00E0484A" w:rsidP="0051741E">
            <w:pPr>
              <w:pStyle w:val="ListParagraph"/>
              <w:numPr>
                <w:ilvl w:val="0"/>
                <w:numId w:val="12"/>
              </w:numPr>
              <w:rPr>
                <w:rFonts w:ascii="Calibri Light" w:hAnsi="Calibri Light" w:cstheme="majorBidi"/>
              </w:rPr>
            </w:pPr>
            <w:r>
              <w:rPr>
                <w:rFonts w:ascii="Calibri Light" w:hAnsi="Calibri Light" w:cstheme="majorBidi"/>
              </w:rPr>
              <w:t>AutoCAD Architecture</w:t>
            </w:r>
          </w:p>
          <w:p w14:paraId="33DE5663" w14:textId="77777777" w:rsidR="00D9241D" w:rsidRPr="0071489C" w:rsidRDefault="00D9241D" w:rsidP="00D9241D">
            <w:pPr>
              <w:pStyle w:val="Heading3"/>
              <w:rPr>
                <w:rFonts w:ascii="Calibri" w:hAnsi="Calibri" w:cs="Calibri"/>
              </w:rPr>
            </w:pPr>
            <w:r w:rsidRPr="0071489C">
              <w:rPr>
                <w:rFonts w:ascii="Calibri" w:hAnsi="Calibri" w:cs="Calibri"/>
              </w:rPr>
              <w:t>AWARDS</w:t>
            </w:r>
          </w:p>
          <w:p w14:paraId="2AB7FBC6" w14:textId="72AE3A6C" w:rsidR="00F60C66" w:rsidRDefault="00F60C66" w:rsidP="00D9241D">
            <w:pPr>
              <w:pStyle w:val="ListParagraph"/>
              <w:numPr>
                <w:ilvl w:val="0"/>
                <w:numId w:val="1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Dean’s List</w:t>
            </w:r>
          </w:p>
          <w:p w14:paraId="73A4ECAD" w14:textId="54A07511" w:rsidR="00D9241D" w:rsidRPr="0051741E" w:rsidRDefault="00D9241D" w:rsidP="00D9241D">
            <w:pPr>
              <w:pStyle w:val="ListParagraph"/>
              <w:numPr>
                <w:ilvl w:val="0"/>
                <w:numId w:val="13"/>
              </w:numPr>
              <w:rPr>
                <w:rFonts w:ascii="Calibri Light" w:hAnsi="Calibri Light" w:cs="Calibri Light"/>
              </w:rPr>
            </w:pPr>
            <w:r w:rsidRPr="0051741E">
              <w:rPr>
                <w:rFonts w:ascii="Calibri Light" w:hAnsi="Calibri Light" w:cs="Calibri Light"/>
              </w:rPr>
              <w:t>Best Overall Award – 2018 Hackathon</w:t>
            </w:r>
          </w:p>
          <w:p w14:paraId="1918AB73" w14:textId="77777777" w:rsidR="00D9241D" w:rsidRPr="00587F67" w:rsidRDefault="00D9241D" w:rsidP="00D9241D">
            <w:pPr>
              <w:pStyle w:val="ListParagraph"/>
              <w:numPr>
                <w:ilvl w:val="0"/>
                <w:numId w:val="13"/>
              </w:numPr>
            </w:pPr>
            <w:r w:rsidRPr="00587F67">
              <w:rPr>
                <w:rFonts w:ascii="Calibri Light" w:hAnsi="Calibri Light" w:cs="Calibri Light"/>
              </w:rPr>
              <w:t>Best Rookie Award – 2018 Hackathon</w:t>
            </w:r>
          </w:p>
          <w:p w14:paraId="3BE084E5" w14:textId="77777777" w:rsidR="00792732" w:rsidRPr="00792732" w:rsidRDefault="00D9241D" w:rsidP="00D9241D">
            <w:pPr>
              <w:pStyle w:val="ListParagraph"/>
              <w:numPr>
                <w:ilvl w:val="0"/>
                <w:numId w:val="13"/>
              </w:numPr>
            </w:pPr>
            <w:r w:rsidRPr="00587F67">
              <w:rPr>
                <w:rFonts w:ascii="Calibri Light" w:hAnsi="Calibri Light" w:cs="Calibri Light"/>
              </w:rPr>
              <w:t>10+ 1</w:t>
            </w:r>
            <w:r w:rsidRPr="00587F67">
              <w:rPr>
                <w:rFonts w:ascii="Calibri Light" w:hAnsi="Calibri Light" w:cs="Calibri Light"/>
                <w:vertAlign w:val="superscript"/>
              </w:rPr>
              <w:t>st</w:t>
            </w:r>
            <w:r w:rsidRPr="00587F67">
              <w:rPr>
                <w:rFonts w:ascii="Calibri Light" w:hAnsi="Calibri Light" w:cs="Calibri Light"/>
              </w:rPr>
              <w:t xml:space="preserve"> Place </w:t>
            </w:r>
          </w:p>
          <w:p w14:paraId="62762554" w14:textId="324C803D" w:rsidR="00D9241D" w:rsidRDefault="00D9241D" w:rsidP="00792732">
            <w:pPr>
              <w:pStyle w:val="ListParagraph"/>
            </w:pPr>
            <w:r w:rsidRPr="00587F67">
              <w:rPr>
                <w:rFonts w:ascii="Calibri Light" w:hAnsi="Calibri Light" w:cs="Calibri Light"/>
              </w:rPr>
              <w:t xml:space="preserve">– </w:t>
            </w:r>
            <w:r w:rsidR="006F0712">
              <w:rPr>
                <w:rFonts w:ascii="Calibri Light" w:hAnsi="Calibri Light" w:cs="Calibri Light"/>
              </w:rPr>
              <w:t xml:space="preserve">Instagram </w:t>
            </w:r>
            <w:r w:rsidRPr="00587F67">
              <w:rPr>
                <w:rFonts w:ascii="Calibri Light" w:hAnsi="Calibri Light" w:cs="Calibri Light"/>
              </w:rPr>
              <w:t>Art Competitions</w:t>
            </w:r>
          </w:p>
          <w:p w14:paraId="765355A1" w14:textId="6FD870FD" w:rsidR="00D9241D" w:rsidRPr="00D9241D" w:rsidRDefault="00D9241D" w:rsidP="00D9241D">
            <w:pPr>
              <w:rPr>
                <w:rFonts w:ascii="Calibri Light" w:hAnsi="Calibri Light" w:cstheme="majorBidi"/>
              </w:rPr>
            </w:pPr>
          </w:p>
        </w:tc>
        <w:tc>
          <w:tcPr>
            <w:tcW w:w="7650" w:type="dxa"/>
            <w:tcBorders>
              <w:left w:val="nil"/>
            </w:tcBorders>
            <w:tcMar>
              <w:top w:w="504" w:type="dxa"/>
              <w:left w:w="0" w:type="dxa"/>
            </w:tcMar>
          </w:tcPr>
          <w:p w14:paraId="0317B6C8" w14:textId="402820B8" w:rsidR="000C2361" w:rsidRPr="007969F0" w:rsidRDefault="005D37E6" w:rsidP="000C2361">
            <w:pPr>
              <w:rPr>
                <w:rFonts w:ascii="Cordia New" w:hAnsi="Cordia New" w:cs="Cordia New"/>
                <w:color w:val="21306A" w:themeColor="accent1" w:themeShade="80"/>
                <w:sz w:val="24"/>
                <w:szCs w:val="24"/>
              </w:rPr>
            </w:pPr>
            <w:r w:rsidRPr="0051741E">
              <w:rPr>
                <w:rFonts w:ascii="Calibri Light" w:hAnsi="Calibri Ligh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1305B5" wp14:editId="03CDBED1">
                      <wp:simplePos x="0" y="0"/>
                      <wp:positionH relativeFrom="column">
                        <wp:posOffset>306</wp:posOffset>
                      </wp:positionH>
                      <wp:positionV relativeFrom="paragraph">
                        <wp:posOffset>261067</wp:posOffset>
                      </wp:positionV>
                      <wp:extent cx="4718695" cy="4890"/>
                      <wp:effectExtent l="0" t="0" r="24765" b="33655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8695" cy="48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B4B4C" id="Straight Connector 19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55pt" to="371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" strokecolor="black [3213]">
                      <v:stroke joinstyle="miter"/>
                    </v:line>
                  </w:pict>
                </mc:Fallback>
              </mc:AlternateContent>
            </w:r>
            <w:r w:rsidR="000C2361" w:rsidRPr="0051741E">
              <w:rPr>
                <w:rFonts w:ascii="Calibri" w:hAnsi="Calibri" w:cs="Calibri"/>
                <w:sz w:val="32"/>
                <w:szCs w:val="32"/>
              </w:rPr>
              <w:t>EDUCATION</w:t>
            </w:r>
          </w:p>
          <w:p w14:paraId="3FCBCBDB" w14:textId="71A42D95" w:rsidR="000C2361" w:rsidRPr="0051741E" w:rsidRDefault="00712732" w:rsidP="000C2361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 xml:space="preserve">cornell University                                                           </w:t>
            </w:r>
            <w:r w:rsidR="00D9241D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 w:rsidR="006F0712"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May 2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>022</w:t>
            </w:r>
          </w:p>
          <w:p w14:paraId="42C2F60F" w14:textId="79675809" w:rsidR="000C2361" w:rsidRPr="00587F67" w:rsidRDefault="00712732" w:rsidP="000C2361">
            <w:pPr>
              <w:rPr>
                <w:rFonts w:ascii="Calibri Light" w:hAnsi="Calibri Light" w:cs="Cordia New"/>
              </w:rPr>
            </w:pPr>
            <w:r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BACHELOR OF </w:t>
            </w:r>
            <w:r w:rsidRPr="00110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SCIENCE</w:t>
            </w:r>
            <w:r w:rsidR="006F0712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</w:t>
            </w:r>
            <w:r w:rsidR="006F0712"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–</w:t>
            </w:r>
            <w:r w:rsidR="006F0712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ordia New"/>
              </w:rPr>
              <w:t xml:space="preserve">College of Engineering, </w:t>
            </w:r>
            <w:r w:rsidR="000C2361" w:rsidRPr="00587F67">
              <w:rPr>
                <w:rFonts w:ascii="Calibri Light" w:hAnsi="Calibri Light" w:cs="Cordia New"/>
              </w:rPr>
              <w:t xml:space="preserve">Computer Science </w:t>
            </w:r>
          </w:p>
          <w:p w14:paraId="396B88D1" w14:textId="7BA1099F" w:rsidR="00792732" w:rsidRDefault="000C2361" w:rsidP="00181673">
            <w:pPr>
              <w:rPr>
                <w:rFonts w:ascii="Calibri Light" w:hAnsi="Calibri Light" w:cs="Cordia New"/>
              </w:rPr>
            </w:pPr>
            <w:r w:rsidRPr="008C2BCC">
              <w:rPr>
                <w:rFonts w:ascii="Calibri Light" w:hAnsi="Calibri Light" w:cs="Cordia New"/>
              </w:rPr>
              <w:t>Relevant</w:t>
            </w:r>
            <w:r w:rsidRPr="003245BF">
              <w:rPr>
                <w:rFonts w:ascii="Calibri Light" w:hAnsi="Calibri Light" w:cs="Cordia New"/>
                <w:b/>
              </w:rPr>
              <w:t xml:space="preserve"> </w:t>
            </w:r>
            <w:r w:rsidRPr="008C2BCC">
              <w:rPr>
                <w:rFonts w:ascii="Calibri Light" w:hAnsi="Calibri Light" w:cs="Cordia New"/>
              </w:rPr>
              <w:t>Coursework</w:t>
            </w:r>
            <w:r>
              <w:rPr>
                <w:rFonts w:ascii="Calibri Light" w:hAnsi="Calibri Light" w:cs="Cordia New"/>
              </w:rPr>
              <w:t xml:space="preserve">: </w:t>
            </w:r>
            <w:r w:rsidR="00A60D12">
              <w:rPr>
                <w:rFonts w:ascii="Calibri Light" w:hAnsi="Calibri Light" w:cs="Cordia New"/>
              </w:rPr>
              <w:t>Intro to Digital Product Design</w:t>
            </w:r>
            <w:r w:rsidR="001B7613">
              <w:rPr>
                <w:rFonts w:ascii="Calibri Light" w:hAnsi="Calibri Light" w:cs="Cordia New"/>
              </w:rPr>
              <w:t>,</w:t>
            </w:r>
            <w:r w:rsidR="00A60D12">
              <w:rPr>
                <w:rFonts w:ascii="Calibri Light" w:hAnsi="Calibri Light" w:cs="Cordia New"/>
              </w:rPr>
              <w:t xml:space="preserve"> </w:t>
            </w:r>
            <w:r w:rsidRPr="00587F67">
              <w:rPr>
                <w:rFonts w:ascii="Calibri Light" w:hAnsi="Calibri Light" w:cs="Cordia New"/>
              </w:rPr>
              <w:t>Intro</w:t>
            </w:r>
            <w:r w:rsidR="00712732">
              <w:rPr>
                <w:rFonts w:ascii="Calibri Light" w:hAnsi="Calibri Light" w:cs="Cordia New"/>
              </w:rPr>
              <w:t xml:space="preserve"> to</w:t>
            </w:r>
            <w:r w:rsidRPr="00587F67">
              <w:rPr>
                <w:rFonts w:ascii="Calibri Light" w:hAnsi="Calibri Light" w:cs="Cordia New"/>
              </w:rPr>
              <w:t xml:space="preserve"> Computing Using Python</w:t>
            </w:r>
            <w:r w:rsidR="001B7613">
              <w:rPr>
                <w:rFonts w:ascii="Calibri Light" w:hAnsi="Calibri Light" w:cs="Cordia New"/>
              </w:rPr>
              <w:t>,</w:t>
            </w:r>
            <w:r w:rsidR="003245BF">
              <w:rPr>
                <w:rFonts w:ascii="Calibri Light" w:hAnsi="Calibri Light" w:cs="Cordia New"/>
              </w:rPr>
              <w:t xml:space="preserve"> </w:t>
            </w:r>
            <w:r w:rsidRPr="00792732">
              <w:rPr>
                <w:rFonts w:ascii="Calibri Light" w:hAnsi="Calibri Light" w:cs="Cordia New"/>
              </w:rPr>
              <w:t>Digital</w:t>
            </w:r>
            <w:r w:rsidRPr="00587F67">
              <w:rPr>
                <w:rFonts w:ascii="Calibri Light" w:hAnsi="Calibri Light" w:cs="Cordia New"/>
              </w:rPr>
              <w:t xml:space="preserve"> Logic &amp; Computer Organization</w:t>
            </w:r>
            <w:r w:rsidR="001B7613">
              <w:rPr>
                <w:rFonts w:ascii="Calibri Light" w:hAnsi="Calibri Light" w:cs="Cordia New"/>
              </w:rPr>
              <w:t xml:space="preserve">, </w:t>
            </w:r>
            <w:r w:rsidR="003245BF">
              <w:rPr>
                <w:rFonts w:ascii="Calibri Light" w:hAnsi="Calibri Light" w:cs="Cordia New"/>
              </w:rPr>
              <w:t>Linear Algebra</w:t>
            </w:r>
          </w:p>
          <w:p w14:paraId="102C5861" w14:textId="33BA3072" w:rsidR="000C2361" w:rsidRPr="0051741E" w:rsidRDefault="00712732" w:rsidP="000C2361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>Nrityakala Dance Academy</w:t>
            </w:r>
            <w:r w:rsidR="000C2361">
              <w:rPr>
                <w:rFonts w:ascii="Microsoft JhengHei UI Light" w:eastAsia="Microsoft JhengHei UI Light" w:hAnsi="Microsoft JhengHei UI Light"/>
                <w:b/>
              </w:rPr>
              <w:t xml:space="preserve">     </w:t>
            </w:r>
            <w:r w:rsidR="00881CE0">
              <w:rPr>
                <w:rFonts w:ascii="Microsoft JhengHei UI Light" w:eastAsia="Microsoft JhengHei UI Light" w:hAnsi="Microsoft JhengHei UI Light"/>
                <w:b/>
              </w:rPr>
              <w:t xml:space="preserve">  </w:t>
            </w:r>
            <w:r w:rsidR="005D37E6">
              <w:rPr>
                <w:rFonts w:ascii="Microsoft JhengHei UI Light" w:eastAsia="Microsoft JhengHei UI Light" w:hAnsi="Microsoft JhengHei UI Light"/>
                <w:b/>
              </w:rPr>
              <w:t xml:space="preserve">      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         </w:t>
            </w:r>
            <w:r w:rsidR="00D9241D">
              <w:rPr>
                <w:rFonts w:ascii="Microsoft JhengHei UI Light" w:eastAsia="Microsoft JhengHei UI Light" w:hAnsi="Microsoft JhengHei UI Light"/>
                <w:b/>
              </w:rPr>
              <w:t xml:space="preserve">    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 </w:t>
            </w:r>
            <w:r w:rsidR="00D9241D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 w:rsidR="006F0712"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 w:rsidR="00D9241D">
              <w:rPr>
                <w:rFonts w:ascii="Microsoft JhengHei UI Light" w:eastAsia="Microsoft JhengHei UI Light" w:hAnsi="Microsoft JhengHei UI Light"/>
                <w:b/>
              </w:rPr>
              <w:t xml:space="preserve"> 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OCT</w:t>
            </w:r>
            <w:r w:rsidR="008F4F44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.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2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>01</w:t>
            </w:r>
            <w:r w:rsidR="000C2361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0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 xml:space="preserve">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–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 xml:space="preserve">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JULY </w:t>
            </w:r>
            <w:r w:rsidR="000C2361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>20</w:t>
            </w:r>
            <w:r w:rsidR="000C2361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17</w:t>
            </w:r>
          </w:p>
          <w:p w14:paraId="13B0DCEA" w14:textId="2C84B023" w:rsidR="000C2361" w:rsidRPr="009A5463" w:rsidRDefault="00712732" w:rsidP="004B7FD1">
            <w:pPr>
              <w:rPr>
                <w:rFonts w:ascii="Calibri Light" w:hAnsi="Calibri Light" w:cs="Cordia New"/>
                <w:b/>
              </w:rPr>
            </w:pPr>
            <w:r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BACHELOR OF ARTS</w:t>
            </w:r>
            <w:r w:rsidR="009A5463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</w:t>
            </w:r>
            <w:r w:rsidR="006F0712"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–</w:t>
            </w:r>
            <w:r w:rsidR="006F0712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</w:t>
            </w:r>
            <w:r w:rsidR="005D37E6">
              <w:rPr>
                <w:rFonts w:ascii="Calibri Light" w:hAnsi="Calibri Light" w:cs="Cordia New"/>
              </w:rPr>
              <w:t xml:space="preserve">Bharatanatyam </w:t>
            </w:r>
            <w:r w:rsidR="006F0712">
              <w:rPr>
                <w:rFonts w:ascii="Calibri Light" w:hAnsi="Calibri Light" w:cs="Cordia New"/>
              </w:rPr>
              <w:t>(</w:t>
            </w:r>
            <w:r w:rsidR="005D37E6">
              <w:rPr>
                <w:rFonts w:ascii="Calibri Light" w:hAnsi="Calibri Light" w:cs="Cordia New"/>
              </w:rPr>
              <w:t>Indian classical dance</w:t>
            </w:r>
            <w:r w:rsidR="006F0712">
              <w:rPr>
                <w:rFonts w:ascii="Calibri Light" w:hAnsi="Calibri Light" w:cs="Cordia New"/>
              </w:rPr>
              <w:t>)</w:t>
            </w:r>
            <w:r w:rsidR="000C2361">
              <w:rPr>
                <w:rFonts w:ascii="Calibri Light" w:hAnsi="Calibri Light" w:cs="Cordia New"/>
              </w:rPr>
              <w:br/>
            </w:r>
          </w:p>
          <w:p w14:paraId="7608F1BA" w14:textId="491E9FD6" w:rsidR="006830A0" w:rsidRPr="0051741E" w:rsidRDefault="005D37E6" w:rsidP="006830A0">
            <w:pPr>
              <w:rPr>
                <w:rFonts w:ascii="Calibri" w:hAnsi="Calibri" w:cs="Calibri"/>
                <w:sz w:val="32"/>
                <w:szCs w:val="32"/>
              </w:rPr>
            </w:pPr>
            <w:r w:rsidRPr="0051741E">
              <w:rPr>
                <w:rFonts w:ascii="Calibri Light" w:hAnsi="Calibri Ligh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4D1320" wp14:editId="4A29E7A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254000</wp:posOffset>
                      </wp:positionV>
                      <wp:extent cx="4718685" cy="4445"/>
                      <wp:effectExtent l="0" t="0" r="24765" b="3365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8685" cy="444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548D9" id="Straight Connector 4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0pt" to="371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" strokecolor="black [3213]">
                      <v:stroke joinstyle="miter"/>
                    </v:line>
                  </w:pict>
                </mc:Fallback>
              </mc:AlternateContent>
            </w:r>
            <w:r w:rsidR="006830A0" w:rsidRPr="0051741E">
              <w:rPr>
                <w:rFonts w:ascii="Calibri" w:hAnsi="Calibri" w:cs="Calibri"/>
                <w:sz w:val="32"/>
                <w:szCs w:val="32"/>
              </w:rPr>
              <w:t>P</w:t>
            </w:r>
            <w:r w:rsidR="00C142E4" w:rsidRPr="0051741E">
              <w:rPr>
                <w:rFonts w:ascii="Calibri" w:hAnsi="Calibri" w:cs="Calibri"/>
                <w:sz w:val="32"/>
                <w:szCs w:val="32"/>
              </w:rPr>
              <w:t>ROJECTS</w:t>
            </w:r>
          </w:p>
          <w:p w14:paraId="68FA6B3B" w14:textId="526A7F16" w:rsidR="00646608" w:rsidRPr="00646608" w:rsidRDefault="00646608" w:rsidP="00D55543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>Connect four ai</w:t>
            </w:r>
            <w:r w:rsidRPr="00792732">
              <w:rPr>
                <w:rFonts w:ascii="Microsoft JhengHei UI Light" w:eastAsia="Microsoft JhengHei UI Light" w:hAnsi="Microsoft JhengHei UI Light"/>
                <w:b/>
              </w:rPr>
              <w:t xml:space="preserve">                                                       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    </w:t>
            </w:r>
            <w:r w:rsidRPr="00792732">
              <w:rPr>
                <w:rFonts w:ascii="Microsoft JhengHei UI Light" w:eastAsia="Microsoft JhengHei UI Light" w:hAnsi="Microsoft JhengHei UI Light"/>
                <w:b/>
              </w:rPr>
              <w:t xml:space="preserve">     </w:t>
            </w:r>
            <w:r w:rsidRPr="00792732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Jun. – JUL. 2</w:t>
            </w:r>
            <w:r w:rsidRPr="0051741E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01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9</w:t>
            </w:r>
          </w:p>
          <w:p w14:paraId="5B03E2FB" w14:textId="2A254092" w:rsidR="00646608" w:rsidRDefault="00646608" w:rsidP="00D55543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Programmed an AI that can beat the average human player at Connect Four.</w:t>
            </w:r>
          </w:p>
          <w:p w14:paraId="6AD7D156" w14:textId="77777777" w:rsidR="00646608" w:rsidRPr="0051741E" w:rsidRDefault="00646608" w:rsidP="00646608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 xml:space="preserve">Snapchat Case Study                                                       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               MAY 2</w:t>
            </w:r>
            <w:r w:rsidRPr="0051741E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01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9</w:t>
            </w:r>
          </w:p>
          <w:p w14:paraId="70CD91C0" w14:textId="14F923F5" w:rsidR="00D55543" w:rsidRDefault="00646608" w:rsidP="007969F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Conducted user and market research on Snapchat’s “Discover” page. Based on this research, designed and prototyped a new feature using Figma and </w:t>
            </w:r>
            <w:proofErr w:type="spellStart"/>
            <w:r>
              <w:rPr>
                <w:rFonts w:ascii="Calibri Light" w:hAnsi="Calibri Light" w:cs="Calibri Light"/>
              </w:rPr>
              <w:t>InVision</w:t>
            </w:r>
            <w:proofErr w:type="spellEnd"/>
            <w:r>
              <w:rPr>
                <w:rFonts w:ascii="Calibri Light" w:hAnsi="Calibri Light" w:cs="Calibri Light"/>
              </w:rPr>
              <w:t>.</w:t>
            </w:r>
          </w:p>
          <w:p w14:paraId="1BE5BAEA" w14:textId="77777777" w:rsidR="00E0484A" w:rsidRPr="0063572B" w:rsidRDefault="00E0484A" w:rsidP="007969F0">
            <w:pPr>
              <w:rPr>
                <w:rFonts w:ascii="Microsoft JhengHei UI Light" w:eastAsia="Microsoft JhengHei UI Light" w:hAnsi="Microsoft JhengHei UI Light"/>
              </w:rPr>
            </w:pPr>
          </w:p>
          <w:p w14:paraId="05DC7B00" w14:textId="6779D2E4" w:rsidR="002C2CDD" w:rsidRPr="0051741E" w:rsidRDefault="0063572B" w:rsidP="00E0484A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WORK</w:t>
            </w:r>
            <w:r w:rsidR="00C142E4" w:rsidRPr="0051741E">
              <w:rPr>
                <w:rFonts w:ascii="Calibri" w:hAnsi="Calibri" w:cs="Calibri"/>
                <w:sz w:val="32"/>
                <w:szCs w:val="32"/>
              </w:rPr>
              <w:t xml:space="preserve"> EXPERIENCE</w:t>
            </w:r>
          </w:p>
          <w:p w14:paraId="2A280DDD" w14:textId="6689E4A1" w:rsidR="0063572B" w:rsidRPr="0051741E" w:rsidRDefault="0063572B" w:rsidP="0063572B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 xml:space="preserve">CREATOR COMMUNITY INTERN </w:t>
            </w:r>
            <w:r w:rsidRPr="0051741E">
              <w:rPr>
                <w:rFonts w:ascii="Microsoft JhengHei UI Light" w:eastAsia="Microsoft JhengHei UI Light" w:hAnsi="Microsoft JhengHei UI Light"/>
              </w:rPr>
              <w:t xml:space="preserve">         </w:t>
            </w:r>
            <w:r>
              <w:rPr>
                <w:rFonts w:ascii="Microsoft JhengHei UI Light" w:eastAsia="Microsoft JhengHei UI Light" w:hAnsi="Microsoft JhengHei UI Light"/>
              </w:rPr>
              <w:t xml:space="preserve"> </w:t>
            </w:r>
            <w:r w:rsidRPr="0051741E">
              <w:rPr>
                <w:rFonts w:ascii="Microsoft JhengHei UI Light" w:eastAsia="Microsoft JhengHei UI Light" w:hAnsi="Microsoft JhengHei UI Light"/>
              </w:rPr>
              <w:t xml:space="preserve">         </w:t>
            </w:r>
            <w:r>
              <w:rPr>
                <w:rFonts w:ascii="Microsoft JhengHei UI Light" w:eastAsia="Microsoft JhengHei UI Light" w:hAnsi="Microsoft JhengHei UI Light"/>
              </w:rPr>
              <w:t xml:space="preserve">                      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JUL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. 2</w:t>
            </w:r>
            <w:r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>01</w:t>
            </w:r>
            <w:r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9</w:t>
            </w:r>
            <w:r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 xml:space="preserve"> - present</w:t>
            </w:r>
          </w:p>
          <w:p w14:paraId="5DA898EC" w14:textId="1F6BCA6A" w:rsidR="0063572B" w:rsidRPr="00871110" w:rsidRDefault="0063572B" w:rsidP="0063572B">
            <w:pPr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VIDMOB</w:t>
            </w:r>
          </w:p>
          <w:p w14:paraId="37288FF9" w14:textId="61E382A2" w:rsidR="0063572B" w:rsidRPr="0063572B" w:rsidRDefault="00F60C66" w:rsidP="006357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Identified and e</w:t>
            </w:r>
            <w:r w:rsidR="0063572B">
              <w:rPr>
                <w:rFonts w:ascii="Calibri Light" w:hAnsi="Calibri Light" w:cs="Calibri Light"/>
              </w:rPr>
              <w:t xml:space="preserve">valuated potential </w:t>
            </w:r>
            <w:proofErr w:type="spellStart"/>
            <w:r w:rsidR="0063572B">
              <w:rPr>
                <w:rFonts w:ascii="Calibri Light" w:hAnsi="Calibri Light" w:cs="Calibri Light"/>
              </w:rPr>
              <w:t>VidMob</w:t>
            </w:r>
            <w:proofErr w:type="spellEnd"/>
            <w:r w:rsidR="0063572B">
              <w:rPr>
                <w:rFonts w:ascii="Calibri Light" w:hAnsi="Calibri Light" w:cs="Calibri Light"/>
              </w:rPr>
              <w:t xml:space="preserve"> Creators</w:t>
            </w:r>
            <w:r>
              <w:rPr>
                <w:rFonts w:ascii="Calibri Light" w:hAnsi="Calibri Light" w:cs="Calibri Light"/>
              </w:rPr>
              <w:t>. Assisted with onboarding and customer outreach.</w:t>
            </w:r>
            <w:bookmarkStart w:id="0" w:name="_GoBack"/>
            <w:bookmarkEnd w:id="0"/>
          </w:p>
          <w:p w14:paraId="76676864" w14:textId="76946D0D" w:rsidR="003A6134" w:rsidRPr="0051741E" w:rsidRDefault="00757504" w:rsidP="003A6134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  <w:b/>
              </w:rPr>
              <w:t>Vice President</w:t>
            </w:r>
            <w:r w:rsidR="00092801">
              <w:rPr>
                <w:rFonts w:ascii="Microsoft JhengHei UI Light" w:eastAsia="Microsoft JhengHei UI Light" w:hAnsi="Microsoft JhengHei UI Light"/>
                <w:b/>
              </w:rPr>
              <w:t xml:space="preserve"> </w:t>
            </w:r>
            <w:r>
              <w:rPr>
                <w:rFonts w:ascii="Microsoft JhengHei UI Light" w:eastAsia="Microsoft JhengHei UI Light" w:hAnsi="Microsoft JhengHei UI Light"/>
                <w:b/>
              </w:rPr>
              <w:t xml:space="preserve">/ Dancer   </w:t>
            </w:r>
            <w:r w:rsidR="003A6134" w:rsidRPr="0051741E">
              <w:rPr>
                <w:rFonts w:ascii="Microsoft JhengHei UI Light" w:eastAsia="Microsoft JhengHei UI Light" w:hAnsi="Microsoft JhengHei UI Light"/>
              </w:rPr>
              <w:t xml:space="preserve">              </w:t>
            </w:r>
            <w:r w:rsidR="00D9241D">
              <w:rPr>
                <w:rFonts w:ascii="Microsoft JhengHei UI Light" w:eastAsia="Microsoft JhengHei UI Light" w:hAnsi="Microsoft JhengHei UI Light"/>
              </w:rPr>
              <w:t xml:space="preserve"> </w:t>
            </w:r>
            <w:r w:rsidR="003A6134" w:rsidRPr="0051741E">
              <w:rPr>
                <w:rFonts w:ascii="Microsoft JhengHei UI Light" w:eastAsia="Microsoft JhengHei UI Light" w:hAnsi="Microsoft JhengHei UI Light"/>
              </w:rPr>
              <w:t xml:space="preserve">         </w:t>
            </w:r>
            <w:r w:rsidR="00881CE0">
              <w:rPr>
                <w:rFonts w:ascii="Microsoft JhengHei UI Light" w:eastAsia="Microsoft JhengHei UI Light" w:hAnsi="Microsoft JhengHei UI Light"/>
              </w:rPr>
              <w:t xml:space="preserve">   </w:t>
            </w:r>
            <w:r w:rsidR="005D37E6">
              <w:rPr>
                <w:rFonts w:ascii="Microsoft JhengHei UI Light" w:eastAsia="Microsoft JhengHei UI Light" w:hAnsi="Microsoft JhengHei UI Light"/>
              </w:rPr>
              <w:t xml:space="preserve"> </w:t>
            </w:r>
            <w:r w:rsidR="006F0712">
              <w:rPr>
                <w:rFonts w:ascii="Microsoft JhengHei UI Light" w:eastAsia="Microsoft JhengHei UI Light" w:hAnsi="Microsoft JhengHei UI Light"/>
              </w:rPr>
              <w:t xml:space="preserve">    </w:t>
            </w:r>
            <w:r w:rsidR="005D37E6">
              <w:rPr>
                <w:rFonts w:ascii="Microsoft JhengHei UI Light" w:eastAsia="Microsoft JhengHei UI Light" w:hAnsi="Microsoft JhengHei UI Light"/>
              </w:rPr>
              <w:t xml:space="preserve"> </w:t>
            </w:r>
            <w:r w:rsidR="00881CE0">
              <w:rPr>
                <w:rFonts w:ascii="Microsoft JhengHei UI Light" w:eastAsia="Microsoft JhengHei UI Light" w:hAnsi="Microsoft JhengHei UI Light"/>
              </w:rPr>
              <w:t xml:space="preserve"> </w:t>
            </w:r>
            <w:r>
              <w:rPr>
                <w:rFonts w:ascii="Microsoft JhengHei UI Light" w:eastAsia="Microsoft JhengHei UI Light" w:hAnsi="Microsoft JhengHei UI Light"/>
              </w:rPr>
              <w:t xml:space="preserve">           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OCT</w:t>
            </w:r>
            <w:r w:rsidR="008F4F44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.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2</w:t>
            </w:r>
            <w:r w:rsidR="003A6134" w:rsidRPr="0051741E">
              <w:rPr>
                <w:rFonts w:ascii="Cordia New" w:eastAsia="Microsoft JhengHei UI Light" w:hAnsi="Cordia New" w:cs="Cordia New" w:hint="cs"/>
                <w:color w:val="7F7F7F" w:themeColor="text1" w:themeTint="80"/>
                <w:sz w:val="24"/>
                <w:szCs w:val="24"/>
              </w:rPr>
              <w:t>018 - present</w:t>
            </w:r>
          </w:p>
          <w:p w14:paraId="781CC9C6" w14:textId="48E946F5" w:rsidR="00C142E4" w:rsidRPr="00871110" w:rsidRDefault="000E570E" w:rsidP="003A6134">
            <w:pPr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CORNELL </w:t>
            </w:r>
            <w:r w:rsidR="00757504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BIG RED RAAS</w:t>
            </w:r>
          </w:p>
          <w:p w14:paraId="03759E1B" w14:textId="401FD76D" w:rsidR="00741125" w:rsidRPr="0051741E" w:rsidRDefault="00757504" w:rsidP="003A613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Grew the organization’s social media presence on Instagram and Facebook. Identified potential recruits for upcoming years through these platforms.</w:t>
            </w:r>
          </w:p>
          <w:p w14:paraId="1EE09D78" w14:textId="6F1889A5" w:rsidR="00C33B36" w:rsidRPr="0051741E" w:rsidRDefault="00C33B36" w:rsidP="00C33B36">
            <w:pPr>
              <w:pStyle w:val="Heading4"/>
              <w:rPr>
                <w:rFonts w:ascii="Microsoft JhengHei UI Light" w:eastAsia="Microsoft JhengHei UI Light" w:hAnsi="Microsoft JhengHei UI Light"/>
              </w:rPr>
            </w:pPr>
            <w:r w:rsidRPr="0051741E">
              <w:rPr>
                <w:rFonts w:ascii="Microsoft JhengHei UI Light" w:eastAsia="Microsoft JhengHei UI Light" w:hAnsi="Microsoft JhengHei UI Light"/>
                <w:b/>
              </w:rPr>
              <w:t>FOUNDER / ARTIST</w:t>
            </w:r>
            <w:r w:rsidRPr="0051741E">
              <w:rPr>
                <w:rFonts w:ascii="Microsoft JhengHei UI Light" w:eastAsia="Microsoft JhengHei UI Light" w:hAnsi="Microsoft JhengHei UI Light"/>
              </w:rPr>
              <w:t xml:space="preserve">                                                   </w:t>
            </w:r>
            <w:r w:rsidR="00757504">
              <w:rPr>
                <w:rFonts w:ascii="Microsoft JhengHei UI Light" w:eastAsia="Microsoft JhengHei UI Light" w:hAnsi="Microsoft JhengHei UI Light"/>
              </w:rPr>
              <w:t xml:space="preserve">  </w:t>
            </w:r>
            <w:r w:rsidR="006F0712">
              <w:rPr>
                <w:rFonts w:ascii="Microsoft JhengHei UI Light" w:eastAsia="Microsoft JhengHei UI Light" w:hAnsi="Microsoft JhengHei UI Light"/>
              </w:rPr>
              <w:t xml:space="preserve">    </w:t>
            </w:r>
            <w:r w:rsidRPr="0051741E">
              <w:rPr>
                <w:rFonts w:ascii="Microsoft JhengHei UI Light" w:eastAsia="Microsoft JhengHei UI Light" w:hAnsi="Microsoft JhengHei UI Light"/>
              </w:rPr>
              <w:t xml:space="preserve"> </w:t>
            </w:r>
            <w:r w:rsidR="005D37E6">
              <w:rPr>
                <w:rFonts w:ascii="Microsoft JhengHei UI Light" w:eastAsia="Microsoft JhengHei UI Light" w:hAnsi="Microsoft JhengHei UI Light"/>
              </w:rPr>
              <w:t xml:space="preserve">   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AUG</w:t>
            </w:r>
            <w:r w:rsidR="008F4F44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.</w:t>
            </w:r>
            <w:r w:rsidR="00D9241D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 xml:space="preserve"> 2</w:t>
            </w:r>
            <w:r w:rsidRPr="0051741E">
              <w:rPr>
                <w:rFonts w:ascii="Cordia New" w:eastAsia="Microsoft JhengHei UI Light" w:hAnsi="Cordia New" w:cs="Cordia New"/>
                <w:color w:val="7F7F7F" w:themeColor="text1" w:themeTint="80"/>
                <w:sz w:val="24"/>
                <w:szCs w:val="24"/>
              </w:rPr>
              <w:t>014 - PRESENT</w:t>
            </w:r>
          </w:p>
          <w:p w14:paraId="2A05B7FF" w14:textId="782B07F3" w:rsidR="00C33B36" w:rsidRPr="00871110" w:rsidRDefault="00C33B36" w:rsidP="00C33B36">
            <w:pPr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</w:pPr>
            <w:r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SELF-EMPLOYED </w:t>
            </w:r>
            <w:r w:rsidR="006F0712"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>–</w:t>
            </w:r>
            <w:r w:rsidRPr="00871110">
              <w:rPr>
                <w:rFonts w:ascii="Cordia New" w:hAnsi="Cordia New" w:cs="Cordia New"/>
                <w:b/>
                <w:color w:val="21306A" w:themeColor="accent1" w:themeShade="80"/>
                <w:sz w:val="24"/>
                <w:szCs w:val="24"/>
              </w:rPr>
              <w:t xml:space="preserve"> WWW.INSTAGRAM.COM/RAVINART</w:t>
            </w:r>
          </w:p>
          <w:p w14:paraId="78C860E1" w14:textId="300D9438" w:rsidR="00144DE7" w:rsidRPr="0051741E" w:rsidRDefault="00587F67" w:rsidP="00587F6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C33B36">
              <w:rPr>
                <w:rFonts w:ascii="Calibri Light" w:hAnsi="Calibri Light" w:cs="Calibri Light"/>
              </w:rPr>
              <w:t>uilt</w:t>
            </w:r>
            <w:r w:rsidR="00C33B36" w:rsidRPr="0051741E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a</w:t>
            </w:r>
            <w:r w:rsidR="00C33B36" w:rsidRPr="0051741E">
              <w:rPr>
                <w:rFonts w:ascii="Calibri Light" w:hAnsi="Calibri Light" w:cs="Calibri Light"/>
              </w:rPr>
              <w:t xml:space="preserve"> business selling original artwork and commissions. </w:t>
            </w:r>
            <w:r w:rsidR="00881CE0">
              <w:rPr>
                <w:rFonts w:ascii="Calibri Light" w:hAnsi="Calibri Light" w:cs="Calibri Light"/>
              </w:rPr>
              <w:t>Pr</w:t>
            </w:r>
            <w:r w:rsidR="00C33B36" w:rsidRPr="0051741E">
              <w:rPr>
                <w:rFonts w:ascii="Calibri Light" w:hAnsi="Calibri Light" w:cs="Calibri Light"/>
              </w:rPr>
              <w:t>oduced 150+ pieces,</w:t>
            </w:r>
            <w:r>
              <w:rPr>
                <w:rFonts w:ascii="Calibri Light" w:hAnsi="Calibri Light" w:cs="Calibri Light"/>
              </w:rPr>
              <w:t xml:space="preserve"> acquired </w:t>
            </w:r>
            <w:r w:rsidR="00C33B36" w:rsidRPr="0051741E">
              <w:rPr>
                <w:rFonts w:ascii="Calibri Light" w:hAnsi="Calibri Light" w:cs="Calibri Light"/>
              </w:rPr>
              <w:t>1,000+ followers, and won 10+ competitions.</w:t>
            </w:r>
            <w:r w:rsidR="006F0712">
              <w:rPr>
                <w:rFonts w:ascii="Calibri Light" w:hAnsi="Calibri Light" w:cs="Calibri Light"/>
              </w:rPr>
              <w:t xml:space="preserve"> Created a large social media presence within the Instagram art community.</w:t>
            </w:r>
          </w:p>
        </w:tc>
      </w:tr>
    </w:tbl>
    <w:p w14:paraId="4C000778" w14:textId="77777777" w:rsidR="00290AAA" w:rsidRDefault="00290AAA" w:rsidP="00E22E87">
      <w:pPr>
        <w:pStyle w:val="NoSpacing"/>
      </w:pPr>
    </w:p>
    <w:sectPr w:rsidR="00290AAA" w:rsidSect="00946241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26880" w14:textId="77777777" w:rsidR="006875D5" w:rsidRDefault="006875D5" w:rsidP="00713050">
      <w:pPr>
        <w:spacing w:line="240" w:lineRule="auto"/>
      </w:pPr>
      <w:r>
        <w:separator/>
      </w:r>
    </w:p>
  </w:endnote>
  <w:endnote w:type="continuationSeparator" w:id="0">
    <w:p w14:paraId="20569F1F" w14:textId="77777777" w:rsidR="006875D5" w:rsidRDefault="006875D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D55543" w14:paraId="6FDB896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259942" w14:textId="77777777" w:rsidR="00D55543" w:rsidRDefault="00D55543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D714CF" wp14:editId="1B45FF9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82148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e67c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756181" w14:textId="77777777" w:rsidR="00D55543" w:rsidRDefault="00D55543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6B6579" wp14:editId="1E20CB7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8E579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e67c8 [3204]" strokecolor="#4e67c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A5440" w14:textId="77777777" w:rsidR="00D55543" w:rsidRDefault="00D55543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298AE2" wp14:editId="33C20254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3FA5B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e67c8 [3204]" strokecolor="#4e67c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EEF28B" w14:textId="77777777" w:rsidR="00D55543" w:rsidRDefault="00D55543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4E01EAB" wp14:editId="15054AE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A293E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e67c8 [3204]" strokecolor="#4e67c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55543" w14:paraId="4BC9727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726295542"/>
            <w:placeholder>
              <w:docPart w:val="0174DC4BEC2F418F9E1E618950C2E21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433E6A6" w14:textId="77777777" w:rsidR="00D55543" w:rsidRPr="00CA3DF1" w:rsidRDefault="00D55543" w:rsidP="00811117">
              <w:pPr>
                <w:pStyle w:val="Footer"/>
              </w:pPr>
              <w:r>
                <w:t>rpp62@cornel.edu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784853192"/>
            <w:placeholder>
              <w:docPart w:val="5846D048702A4155BEE069AFB3CD87E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24563A" w14:textId="77777777" w:rsidR="00D55543" w:rsidRPr="00C2098A" w:rsidRDefault="00D55543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557861077"/>
            <w:placeholder>
              <w:docPart w:val="EE6C841FC4FF4249AAC38F193E9260C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B0CECCD" w14:textId="77777777" w:rsidR="00D55543" w:rsidRPr="00C2098A" w:rsidRDefault="00D55543" w:rsidP="00811117">
              <w:pPr>
                <w:pStyle w:val="Footer"/>
              </w:pPr>
              <w:r>
                <w:t>(732) 336-0851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66698287"/>
            <w:placeholder>
              <w:docPart w:val="9DA3FE592ECA4BF0AD54F2B9BCDF1778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9E5465E" w14:textId="77777777" w:rsidR="00D55543" w:rsidRPr="00C2098A" w:rsidRDefault="00D55543" w:rsidP="00811117">
              <w:pPr>
                <w:pStyle w:val="Footer"/>
              </w:pPr>
              <w:r>
                <w:t>www.linkedin.com/</w:t>
              </w:r>
              <w:r>
                <w:br/>
                <w:t>ravinapatel0</w:t>
              </w:r>
            </w:p>
          </w:sdtContent>
        </w:sdt>
      </w:tc>
    </w:tr>
  </w:tbl>
  <w:sdt>
    <w:sdtPr>
      <w:id w:val="-1371376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84148" w14:textId="77777777" w:rsidR="00D55543" w:rsidRDefault="00D55543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85EE1" w14:textId="77777777" w:rsidR="00D55543" w:rsidRDefault="00D55543" w:rsidP="00881CE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11BFB" w14:textId="77777777" w:rsidR="006875D5" w:rsidRDefault="006875D5" w:rsidP="00713050">
      <w:pPr>
        <w:spacing w:line="240" w:lineRule="auto"/>
      </w:pPr>
      <w:r>
        <w:separator/>
      </w:r>
    </w:p>
  </w:footnote>
  <w:footnote w:type="continuationSeparator" w:id="0">
    <w:p w14:paraId="45E8E6A1" w14:textId="77777777" w:rsidR="006875D5" w:rsidRDefault="006875D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887"/>
      <w:gridCol w:w="6913"/>
    </w:tblGrid>
    <w:tr w:rsidR="00D55543" w:rsidRPr="00F207C0" w14:paraId="7F1F44C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278BDB0" w14:textId="77777777" w:rsidR="00D55543" w:rsidRPr="00F207C0" w:rsidRDefault="00D55543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FCAF939" wp14:editId="58C7F38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99CF664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4e67c8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4e67c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183117250"/>
              <w:placeholder>
                <w:docPart w:val="A4602507BC3943D7A9453736A8C45D8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>
                <w:t>Your name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913"/>
          </w:tblGrid>
          <w:tr w:rsidR="00D55543" w14:paraId="1AF7312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D11FD86" w14:textId="77777777" w:rsidR="00D55543" w:rsidRPr="009B3C40" w:rsidRDefault="006875D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614476330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55543">
                      <w:t>Your name</w:t>
                    </w:r>
                  </w:sdtContent>
                </w:sdt>
              </w:p>
              <w:p w14:paraId="3637EFCC" w14:textId="77777777" w:rsidR="00D55543" w:rsidRDefault="006875D5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641144697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55543">
                      <w:t>Profession or Industry</w:t>
                    </w:r>
                  </w:sdtContent>
                </w:sdt>
                <w:r w:rsidR="00D55543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1136460632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55543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1825D9BF" w14:textId="77777777" w:rsidR="00D55543" w:rsidRPr="00F207C0" w:rsidRDefault="00D55543" w:rsidP="001A5CA9"/>
      </w:tc>
    </w:tr>
  </w:tbl>
  <w:p w14:paraId="6D9EA909" w14:textId="77777777" w:rsidR="00D55543" w:rsidRPr="001A5CA9" w:rsidRDefault="00D55543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F5CAA"/>
    <w:multiLevelType w:val="hybridMultilevel"/>
    <w:tmpl w:val="10D8A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46976"/>
    <w:multiLevelType w:val="hybridMultilevel"/>
    <w:tmpl w:val="6526D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544B1"/>
    <w:multiLevelType w:val="hybridMultilevel"/>
    <w:tmpl w:val="10A28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F21BD"/>
    <w:multiLevelType w:val="hybridMultilevel"/>
    <w:tmpl w:val="EDD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BF"/>
    <w:rsid w:val="000066D5"/>
    <w:rsid w:val="000241A4"/>
    <w:rsid w:val="00067C97"/>
    <w:rsid w:val="00086E6B"/>
    <w:rsid w:val="00091382"/>
    <w:rsid w:val="00092801"/>
    <w:rsid w:val="000A07DA"/>
    <w:rsid w:val="000A2BFA"/>
    <w:rsid w:val="000B0619"/>
    <w:rsid w:val="000B61CA"/>
    <w:rsid w:val="000C2361"/>
    <w:rsid w:val="000E570E"/>
    <w:rsid w:val="000E603F"/>
    <w:rsid w:val="000F7610"/>
    <w:rsid w:val="00110110"/>
    <w:rsid w:val="00114ED7"/>
    <w:rsid w:val="00140B0E"/>
    <w:rsid w:val="00144DE7"/>
    <w:rsid w:val="00146824"/>
    <w:rsid w:val="00165DC3"/>
    <w:rsid w:val="00181673"/>
    <w:rsid w:val="001A02AC"/>
    <w:rsid w:val="001A5CA9"/>
    <w:rsid w:val="001B2AC1"/>
    <w:rsid w:val="001B403A"/>
    <w:rsid w:val="001B4492"/>
    <w:rsid w:val="001B7613"/>
    <w:rsid w:val="001F4583"/>
    <w:rsid w:val="00217980"/>
    <w:rsid w:val="00235FA3"/>
    <w:rsid w:val="00245C49"/>
    <w:rsid w:val="00271662"/>
    <w:rsid w:val="0027404F"/>
    <w:rsid w:val="00290AAA"/>
    <w:rsid w:val="00293B83"/>
    <w:rsid w:val="002B091C"/>
    <w:rsid w:val="002C2CDD"/>
    <w:rsid w:val="002C6F73"/>
    <w:rsid w:val="002D45C6"/>
    <w:rsid w:val="002F03FA"/>
    <w:rsid w:val="003072AF"/>
    <w:rsid w:val="00310B29"/>
    <w:rsid w:val="00313E86"/>
    <w:rsid w:val="003245BF"/>
    <w:rsid w:val="00333CD3"/>
    <w:rsid w:val="00340365"/>
    <w:rsid w:val="00342B64"/>
    <w:rsid w:val="00364079"/>
    <w:rsid w:val="00375409"/>
    <w:rsid w:val="003A6134"/>
    <w:rsid w:val="003C08C3"/>
    <w:rsid w:val="003C5528"/>
    <w:rsid w:val="003C713B"/>
    <w:rsid w:val="003D03E5"/>
    <w:rsid w:val="003F1D52"/>
    <w:rsid w:val="003F3C4A"/>
    <w:rsid w:val="004077FB"/>
    <w:rsid w:val="004244FF"/>
    <w:rsid w:val="00424DD9"/>
    <w:rsid w:val="00427F27"/>
    <w:rsid w:val="0044599A"/>
    <w:rsid w:val="0046104A"/>
    <w:rsid w:val="00463BE4"/>
    <w:rsid w:val="004717C5"/>
    <w:rsid w:val="004A24CC"/>
    <w:rsid w:val="004B7FD1"/>
    <w:rsid w:val="004D1B63"/>
    <w:rsid w:val="00501DAC"/>
    <w:rsid w:val="0051741E"/>
    <w:rsid w:val="00523479"/>
    <w:rsid w:val="00543DB7"/>
    <w:rsid w:val="005729B0"/>
    <w:rsid w:val="00587F67"/>
    <w:rsid w:val="005B4DEA"/>
    <w:rsid w:val="005D37E6"/>
    <w:rsid w:val="005E4B75"/>
    <w:rsid w:val="005F3E00"/>
    <w:rsid w:val="0063572B"/>
    <w:rsid w:val="0063587E"/>
    <w:rsid w:val="00641630"/>
    <w:rsid w:val="0064362D"/>
    <w:rsid w:val="00646608"/>
    <w:rsid w:val="0064762C"/>
    <w:rsid w:val="006830A0"/>
    <w:rsid w:val="006840E0"/>
    <w:rsid w:val="00684488"/>
    <w:rsid w:val="006875D5"/>
    <w:rsid w:val="006A3CE7"/>
    <w:rsid w:val="006A7746"/>
    <w:rsid w:val="006B17E8"/>
    <w:rsid w:val="006C4C50"/>
    <w:rsid w:val="006D76B1"/>
    <w:rsid w:val="006F0712"/>
    <w:rsid w:val="006F28F0"/>
    <w:rsid w:val="006F5C76"/>
    <w:rsid w:val="00712732"/>
    <w:rsid w:val="00713050"/>
    <w:rsid w:val="0071489C"/>
    <w:rsid w:val="00717159"/>
    <w:rsid w:val="00741125"/>
    <w:rsid w:val="00746F7F"/>
    <w:rsid w:val="007569C1"/>
    <w:rsid w:val="00757504"/>
    <w:rsid w:val="00763832"/>
    <w:rsid w:val="0078795E"/>
    <w:rsid w:val="00792732"/>
    <w:rsid w:val="007969F0"/>
    <w:rsid w:val="007C7F84"/>
    <w:rsid w:val="007D2696"/>
    <w:rsid w:val="007D2FD2"/>
    <w:rsid w:val="00811117"/>
    <w:rsid w:val="00823C54"/>
    <w:rsid w:val="008262B8"/>
    <w:rsid w:val="00840783"/>
    <w:rsid w:val="00841146"/>
    <w:rsid w:val="00871110"/>
    <w:rsid w:val="00881CE0"/>
    <w:rsid w:val="0088504C"/>
    <w:rsid w:val="0089382B"/>
    <w:rsid w:val="008A1907"/>
    <w:rsid w:val="008B0E26"/>
    <w:rsid w:val="008C2BCC"/>
    <w:rsid w:val="008C6BCA"/>
    <w:rsid w:val="008C7B50"/>
    <w:rsid w:val="008E4B30"/>
    <w:rsid w:val="008F4F44"/>
    <w:rsid w:val="00901A3D"/>
    <w:rsid w:val="00906BEE"/>
    <w:rsid w:val="009243E7"/>
    <w:rsid w:val="009260B0"/>
    <w:rsid w:val="0093431D"/>
    <w:rsid w:val="00946241"/>
    <w:rsid w:val="00985D58"/>
    <w:rsid w:val="009A5463"/>
    <w:rsid w:val="009B3C40"/>
    <w:rsid w:val="009C7229"/>
    <w:rsid w:val="00A001A1"/>
    <w:rsid w:val="00A166E0"/>
    <w:rsid w:val="00A42540"/>
    <w:rsid w:val="00A44071"/>
    <w:rsid w:val="00A50939"/>
    <w:rsid w:val="00A60D12"/>
    <w:rsid w:val="00A75022"/>
    <w:rsid w:val="00A83413"/>
    <w:rsid w:val="00AA6A40"/>
    <w:rsid w:val="00AA75F6"/>
    <w:rsid w:val="00AD00FD"/>
    <w:rsid w:val="00AF0A8E"/>
    <w:rsid w:val="00B40C2D"/>
    <w:rsid w:val="00B5664D"/>
    <w:rsid w:val="00B806BF"/>
    <w:rsid w:val="00BA5B40"/>
    <w:rsid w:val="00BC2913"/>
    <w:rsid w:val="00BD0206"/>
    <w:rsid w:val="00C02513"/>
    <w:rsid w:val="00C142E4"/>
    <w:rsid w:val="00C2098A"/>
    <w:rsid w:val="00C33B36"/>
    <w:rsid w:val="00C530EA"/>
    <w:rsid w:val="00C5444A"/>
    <w:rsid w:val="00C612DA"/>
    <w:rsid w:val="00C7741E"/>
    <w:rsid w:val="00C875AB"/>
    <w:rsid w:val="00CA3DF1"/>
    <w:rsid w:val="00CA4581"/>
    <w:rsid w:val="00CE18D5"/>
    <w:rsid w:val="00D04109"/>
    <w:rsid w:val="00D06761"/>
    <w:rsid w:val="00D25650"/>
    <w:rsid w:val="00D31185"/>
    <w:rsid w:val="00D55543"/>
    <w:rsid w:val="00D87B15"/>
    <w:rsid w:val="00D9241D"/>
    <w:rsid w:val="00D97A41"/>
    <w:rsid w:val="00D97BE2"/>
    <w:rsid w:val="00DB5DFA"/>
    <w:rsid w:val="00DD3CF6"/>
    <w:rsid w:val="00DD6416"/>
    <w:rsid w:val="00DF4E0A"/>
    <w:rsid w:val="00E02DCD"/>
    <w:rsid w:val="00E0484A"/>
    <w:rsid w:val="00E12C60"/>
    <w:rsid w:val="00E22E87"/>
    <w:rsid w:val="00E323D0"/>
    <w:rsid w:val="00E36EDE"/>
    <w:rsid w:val="00E372E0"/>
    <w:rsid w:val="00E57630"/>
    <w:rsid w:val="00E611B8"/>
    <w:rsid w:val="00E86C2B"/>
    <w:rsid w:val="00EA770A"/>
    <w:rsid w:val="00EB2D52"/>
    <w:rsid w:val="00EB4F2A"/>
    <w:rsid w:val="00EF1E08"/>
    <w:rsid w:val="00EF3E60"/>
    <w:rsid w:val="00EF7CC9"/>
    <w:rsid w:val="00F207C0"/>
    <w:rsid w:val="00F20AE5"/>
    <w:rsid w:val="00F47E97"/>
    <w:rsid w:val="00F60C66"/>
    <w:rsid w:val="00F645C7"/>
    <w:rsid w:val="00F83178"/>
    <w:rsid w:val="00FC018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F3DBC"/>
  <w15:chartTrackingRefBased/>
  <w15:docId w15:val="{8B4520A0-14C6-4980-910C-1F19DE42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E67C8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E67C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rFonts w:eastAsiaTheme="minorEastAsia"/>
      <w:i/>
      <w:iCs/>
      <w:color w:val="31479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1274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59A8D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56C7A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1479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1479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A0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8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53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4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7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ravi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5CEBF9DAD8464BB05483979F8EF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3FD86-8F39-4C4A-9374-85B2E5DB22CF}"/>
      </w:docPartPr>
      <w:docPartBody>
        <w:p w:rsidR="00B16171" w:rsidRDefault="006D553A">
          <w:pPr>
            <w:pStyle w:val="855CEBF9DAD8464BB05483979F8EF504"/>
          </w:pPr>
          <w:r w:rsidRPr="00906BEE">
            <w:t>Objective</w:t>
          </w:r>
        </w:p>
      </w:docPartBody>
    </w:docPart>
    <w:docPart>
      <w:docPartPr>
        <w:name w:val="0174DC4BEC2F418F9E1E618950C2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CB0B9-AFC4-44AC-ADAD-757AD617DB93}"/>
      </w:docPartPr>
      <w:docPartBody>
        <w:p w:rsidR="00B16171" w:rsidRDefault="006D553A">
          <w:pPr>
            <w:pStyle w:val="0174DC4BEC2F418F9E1E618950C2E210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5846D048702A4155BEE069AFB3CD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ADBF7-B9F6-4F32-8F32-6F2DF6A159FE}"/>
      </w:docPartPr>
      <w:docPartBody>
        <w:p w:rsidR="00B16171" w:rsidRDefault="006D553A">
          <w:pPr>
            <w:pStyle w:val="5846D048702A4155BEE069AFB3CD87E5"/>
          </w:pPr>
          <w:r w:rsidRPr="00906BEE">
            <w:t>Date Earned</w:t>
          </w:r>
        </w:p>
      </w:docPartBody>
    </w:docPart>
    <w:docPart>
      <w:docPartPr>
        <w:name w:val="EE6C841FC4FF4249AAC38F193E926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FE90D-60B7-4A79-8010-EF6FB6F8B5BC}"/>
      </w:docPartPr>
      <w:docPartBody>
        <w:p w:rsidR="00B16171" w:rsidRDefault="006D553A">
          <w:pPr>
            <w:pStyle w:val="EE6C841FC4FF4249AAC38F193E9260C5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DA3FE592ECA4BF0AD54F2B9BCDF1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0F823-0449-4E97-B783-0391ABFF0F57}"/>
      </w:docPartPr>
      <w:docPartBody>
        <w:p w:rsidR="00B16171" w:rsidRDefault="006D553A">
          <w:pPr>
            <w:pStyle w:val="9DA3FE592ECA4BF0AD54F2B9BCDF1778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CDE6C809BB2B45298A9C9EB7E981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BD049-83B1-4C9C-ACB9-B4F9B9C4A596}"/>
      </w:docPartPr>
      <w:docPartBody>
        <w:p w:rsidR="00B16171" w:rsidRDefault="00336F6B" w:rsidP="00336F6B">
          <w:pPr>
            <w:pStyle w:val="CDE6C809BB2B45298A9C9EB7E981B5F3"/>
          </w:pPr>
          <w:r w:rsidRPr="00906BEE">
            <w:t>Skills</w:t>
          </w:r>
        </w:p>
      </w:docPartBody>
    </w:docPart>
    <w:docPart>
      <w:docPartPr>
        <w:name w:val="A4602507BC3943D7A9453736A8C45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3B569-8011-4B12-B8EA-D31A1042CCD1}"/>
      </w:docPartPr>
      <w:docPartBody>
        <w:p w:rsidR="00B16171" w:rsidRDefault="00336F6B" w:rsidP="00336F6B">
          <w:pPr>
            <w:pStyle w:val="A4602507BC3943D7A9453736A8C45D8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B"/>
    <w:rsid w:val="000A134F"/>
    <w:rsid w:val="001E3565"/>
    <w:rsid w:val="00280B9E"/>
    <w:rsid w:val="00336F6B"/>
    <w:rsid w:val="003D1288"/>
    <w:rsid w:val="003D1DA7"/>
    <w:rsid w:val="006D553A"/>
    <w:rsid w:val="00754841"/>
    <w:rsid w:val="00B16171"/>
    <w:rsid w:val="00C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EB6D7635F401FB2389C9E4BF851D1">
    <w:name w:val="A94EB6D7635F401FB2389C9E4BF851D1"/>
  </w:style>
  <w:style w:type="paragraph" w:customStyle="1" w:styleId="855CEBF9DAD8464BB05483979F8EF504">
    <w:name w:val="855CEBF9DAD8464BB05483979F8EF504"/>
  </w:style>
  <w:style w:type="paragraph" w:customStyle="1" w:styleId="8FF33B40DB4E4A2C9BB18E16FFA1C6CA">
    <w:name w:val="8FF33B40DB4E4A2C9BB18E16FFA1C6CA"/>
  </w:style>
  <w:style w:type="paragraph" w:customStyle="1" w:styleId="7E391B77431E404E9FEC81541CCD851E">
    <w:name w:val="7E391B77431E404E9FEC81541CCD851E"/>
  </w:style>
  <w:style w:type="paragraph" w:customStyle="1" w:styleId="CE682CACC35C41AA8D588D9F10A26C93">
    <w:name w:val="CE682CACC35C41AA8D588D9F10A26C93"/>
  </w:style>
  <w:style w:type="paragraph" w:customStyle="1" w:styleId="7C373268164343E4ACEC5A108D19D424">
    <w:name w:val="7C373268164343E4ACEC5A108D19D424"/>
  </w:style>
  <w:style w:type="paragraph" w:customStyle="1" w:styleId="D6C7D8DF82CF42CDB3CFE504C614B7AC">
    <w:name w:val="D6C7D8DF82CF42CDB3CFE504C614B7AC"/>
  </w:style>
  <w:style w:type="paragraph" w:customStyle="1" w:styleId="7BF3B62C78FE46719EC710024E67A154">
    <w:name w:val="7BF3B62C78FE46719EC710024E67A154"/>
  </w:style>
  <w:style w:type="paragraph" w:customStyle="1" w:styleId="7C2A493CF9CB4F009533610ACD6B743A">
    <w:name w:val="7C2A493CF9CB4F009533610ACD6B743A"/>
  </w:style>
  <w:style w:type="paragraph" w:customStyle="1" w:styleId="A3DF9B8EA63B4D85BDD1F6C5FADE7256">
    <w:name w:val="A3DF9B8EA63B4D85BDD1F6C5FADE7256"/>
  </w:style>
  <w:style w:type="paragraph" w:customStyle="1" w:styleId="5AA8FBAB474C410BAFD5964C9F047FDF">
    <w:name w:val="5AA8FBAB474C410BAFD5964C9F047FDF"/>
  </w:style>
  <w:style w:type="paragraph" w:customStyle="1" w:styleId="EF0E574311EC4C32AAF8702DBB307AB5">
    <w:name w:val="EF0E574311EC4C32AAF8702DBB307AB5"/>
  </w:style>
  <w:style w:type="paragraph" w:customStyle="1" w:styleId="8C9ACB4D1C6B4436842457196DFD99B6">
    <w:name w:val="8C9ACB4D1C6B4436842457196DFD99B6"/>
  </w:style>
  <w:style w:type="paragraph" w:customStyle="1" w:styleId="4BC81016A0E449B28126C76956FDCD5C">
    <w:name w:val="4BC81016A0E449B28126C76956FDCD5C"/>
  </w:style>
  <w:style w:type="paragraph" w:customStyle="1" w:styleId="0EE423B6A1E24DE18687A688640A3770">
    <w:name w:val="0EE423B6A1E24DE18687A688640A3770"/>
  </w:style>
  <w:style w:type="paragraph" w:customStyle="1" w:styleId="E1C9715E68824045BB40576401134BBA">
    <w:name w:val="E1C9715E68824045BB40576401134BBA"/>
  </w:style>
  <w:style w:type="paragraph" w:customStyle="1" w:styleId="6C29673A1AE54FFA927C0CB6B43DA3DE">
    <w:name w:val="6C29673A1AE54FFA927C0CB6B43DA3DE"/>
  </w:style>
  <w:style w:type="paragraph" w:customStyle="1" w:styleId="803DB6957CE84C5E94C2F3AFA44E76A4">
    <w:name w:val="803DB6957CE84C5E94C2F3AFA44E76A4"/>
  </w:style>
  <w:style w:type="paragraph" w:customStyle="1" w:styleId="A734100122D94439BAA38FA4F6C091E5">
    <w:name w:val="A734100122D94439BAA38FA4F6C091E5"/>
  </w:style>
  <w:style w:type="paragraph" w:customStyle="1" w:styleId="25173038D9674F35AB499A22300F2A16">
    <w:name w:val="25173038D9674F35AB499A22300F2A16"/>
  </w:style>
  <w:style w:type="paragraph" w:customStyle="1" w:styleId="F8663BDF9EA849BB88C3F7EA20D2E1CD">
    <w:name w:val="F8663BDF9EA849BB88C3F7EA20D2E1CD"/>
  </w:style>
  <w:style w:type="paragraph" w:customStyle="1" w:styleId="3AF4377C82364AF7866D653E86F606A2">
    <w:name w:val="3AF4377C82364AF7866D653E86F606A2"/>
  </w:style>
  <w:style w:type="paragraph" w:customStyle="1" w:styleId="B314E2DDB19843EFAFC4699C13BEAA94">
    <w:name w:val="B314E2DDB19843EFAFC4699C13BEAA94"/>
  </w:style>
  <w:style w:type="paragraph" w:customStyle="1" w:styleId="0174DC4BEC2F418F9E1E618950C2E210">
    <w:name w:val="0174DC4BEC2F418F9E1E618950C2E210"/>
  </w:style>
  <w:style w:type="paragraph" w:customStyle="1" w:styleId="64268F4F3BA84EB69FAA653CD53A54E4">
    <w:name w:val="64268F4F3BA84EB69FAA653CD53A54E4"/>
  </w:style>
  <w:style w:type="paragraph" w:customStyle="1" w:styleId="5846D048702A4155BEE069AFB3CD87E5">
    <w:name w:val="5846D048702A4155BEE069AFB3CD87E5"/>
  </w:style>
  <w:style w:type="paragraph" w:customStyle="1" w:styleId="2619FF162C9D4EA8997FA5A69549CC12">
    <w:name w:val="2619FF162C9D4EA8997FA5A69549CC12"/>
  </w:style>
  <w:style w:type="paragraph" w:customStyle="1" w:styleId="EE6C841FC4FF4249AAC38F193E9260C5">
    <w:name w:val="EE6C841FC4FF4249AAC38F193E9260C5"/>
  </w:style>
  <w:style w:type="paragraph" w:customStyle="1" w:styleId="71824EC379154A8487C8D4C70EFEEFB6">
    <w:name w:val="71824EC379154A8487C8D4C70EFEEFB6"/>
  </w:style>
  <w:style w:type="paragraph" w:customStyle="1" w:styleId="9DA3FE592ECA4BF0AD54F2B9BCDF1778">
    <w:name w:val="9DA3FE592ECA4BF0AD54F2B9BCDF1778"/>
  </w:style>
  <w:style w:type="paragraph" w:customStyle="1" w:styleId="CDE6C809BB2B45298A9C9EB7E981B5F3">
    <w:name w:val="CDE6C809BB2B45298A9C9EB7E981B5F3"/>
    <w:rsid w:val="00336F6B"/>
  </w:style>
  <w:style w:type="paragraph" w:customStyle="1" w:styleId="39B905A8C37542B6836AF9C6FFC46904">
    <w:name w:val="39B905A8C37542B6836AF9C6FFC46904"/>
    <w:rsid w:val="00336F6B"/>
  </w:style>
  <w:style w:type="paragraph" w:customStyle="1" w:styleId="925E6588ECA840A9BED423AB2D313C53">
    <w:name w:val="925E6588ECA840A9BED423AB2D313C53"/>
    <w:rsid w:val="00336F6B"/>
  </w:style>
  <w:style w:type="paragraph" w:customStyle="1" w:styleId="A4602507BC3943D7A9453736A8C45D87">
    <w:name w:val="A4602507BC3943D7A9453736A8C45D87"/>
    <w:rsid w:val="00336F6B"/>
  </w:style>
  <w:style w:type="paragraph" w:customStyle="1" w:styleId="95A32D542B6845F6AB31F9F4B3B2537B">
    <w:name w:val="95A32D542B6845F6AB31F9F4B3B2537B"/>
    <w:rsid w:val="00CC0FA7"/>
  </w:style>
  <w:style w:type="paragraph" w:customStyle="1" w:styleId="9459ABC4FEE149DAB839879C9D1D4643">
    <w:name w:val="9459ABC4FEE149DAB839879C9D1D4643"/>
    <w:rsid w:val="00CC0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(732) 336-0851</CompanyPhone>
  <CompanyFax>www.linkedin.com/
ravinapatel0</CompanyFax>
  <CompanyEmail>rpp62@cornel.edu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912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Patel</dc:creator>
  <cp:keywords/>
  <dc:description/>
  <cp:lastModifiedBy>Ravina Patel</cp:lastModifiedBy>
  <cp:revision>17</cp:revision>
  <cp:lastPrinted>2019-08-01T04:07:00Z</cp:lastPrinted>
  <dcterms:created xsi:type="dcterms:W3CDTF">2019-03-09T22:38:00Z</dcterms:created>
  <dcterms:modified xsi:type="dcterms:W3CDTF">2019-08-01T04:10:00Z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